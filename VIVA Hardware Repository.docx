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3DF4" w14:textId="494A74E7" w:rsidR="00687D7B" w:rsidRDefault="00EB4F76" w:rsidP="00687D7B">
      <w:pPr>
        <w:pStyle w:val="Title"/>
        <w:spacing w:after="120"/>
        <w:sectPr w:rsidR="00687D7B" w:rsidSect="00EE2273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VIVA </w:t>
      </w:r>
      <w:r w:rsidR="00DB5F0D">
        <w:t>Hardware</w:t>
      </w:r>
      <w:r w:rsidR="005C120A">
        <w:t xml:space="preserve"> Repositor</w:t>
      </w:r>
      <w:r w:rsidR="00DB5F0D">
        <w:t>y</w:t>
      </w:r>
    </w:p>
    <w:p w14:paraId="673B3C7A" w14:textId="4A8C36CA" w:rsidR="00B75346" w:rsidRPr="00AB3446" w:rsidRDefault="00B75346" w:rsidP="00695552">
      <w:pPr>
        <w:rPr>
          <w:rStyle w:val="Strong"/>
          <w:rFonts w:asciiTheme="majorHAnsi" w:hAnsiTheme="majorHAnsi" w:cstheme="majorHAnsi"/>
          <w:b w:val="0"/>
          <w:bCs w:val="0"/>
          <w:color w:val="2F5496" w:themeColor="accent1" w:themeShade="BF"/>
          <w:sz w:val="32"/>
          <w:szCs w:val="32"/>
        </w:rPr>
      </w:pPr>
      <w:r w:rsidRPr="00AB3446">
        <w:rPr>
          <w:rStyle w:val="Strong"/>
          <w:rFonts w:asciiTheme="majorHAnsi" w:hAnsiTheme="majorHAnsi" w:cstheme="majorHAnsi"/>
          <w:b w:val="0"/>
          <w:bCs w:val="0"/>
          <w:color w:val="2F5496" w:themeColor="accent1" w:themeShade="BF"/>
          <w:sz w:val="32"/>
          <w:szCs w:val="32"/>
        </w:rPr>
        <w:t>Purpose</w:t>
      </w:r>
    </w:p>
    <w:p w14:paraId="584C73F7" w14:textId="0043465E" w:rsidR="003D0D6B" w:rsidRDefault="000143A2" w:rsidP="00695552">
      <w:r>
        <w:t xml:space="preserve">This document </w:t>
      </w:r>
      <w:r w:rsidR="005C120A">
        <w:t xml:space="preserve">contains information needed to connect to </w:t>
      </w:r>
      <w:r w:rsidR="00634700">
        <w:t>the V</w:t>
      </w:r>
      <w:r w:rsidR="00C96FA1">
        <w:t xml:space="preserve">IVA hardware </w:t>
      </w:r>
      <w:r w:rsidR="005C120A">
        <w:t>repositor</w:t>
      </w:r>
      <w:r w:rsidR="00634700">
        <w:t>y</w:t>
      </w:r>
      <w:r w:rsidR="003D0D6B">
        <w:t>.</w:t>
      </w:r>
    </w:p>
    <w:p w14:paraId="0913AA70" w14:textId="77777777" w:rsidR="00944F8E" w:rsidRDefault="00944F8E" w:rsidP="00944F8E">
      <w:pPr>
        <w:pStyle w:val="Heading1"/>
      </w:pPr>
      <w:r>
        <w:t>Hardware Repositories</w:t>
      </w:r>
    </w:p>
    <w:p w14:paraId="527E3E9D" w14:textId="77777777" w:rsidR="00944F8E" w:rsidRDefault="00944F8E" w:rsidP="00944F8E">
      <w:pPr>
        <w:pStyle w:val="Heading2"/>
      </w:pPr>
      <w:r>
        <w:t>GitHub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12"/>
        <w:gridCol w:w="2093"/>
        <w:gridCol w:w="4092"/>
        <w:gridCol w:w="4093"/>
      </w:tblGrid>
      <w:tr w:rsidR="00944F8E" w14:paraId="0ED3EB54" w14:textId="77777777" w:rsidTr="00560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5034E227" w14:textId="77777777" w:rsidR="00944F8E" w:rsidRDefault="00944F8E" w:rsidP="005601DF">
            <w:r>
              <w:t>#</w:t>
            </w:r>
          </w:p>
        </w:tc>
        <w:tc>
          <w:tcPr>
            <w:tcW w:w="2093" w:type="dxa"/>
          </w:tcPr>
          <w:p w14:paraId="17D4D932" w14:textId="77777777" w:rsidR="00944F8E" w:rsidRDefault="00944F8E" w:rsidP="0056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Repository Name</w:t>
            </w:r>
          </w:p>
        </w:tc>
        <w:tc>
          <w:tcPr>
            <w:tcW w:w="4092" w:type="dxa"/>
          </w:tcPr>
          <w:p w14:paraId="5B9D23A3" w14:textId="77777777" w:rsidR="00944F8E" w:rsidRDefault="00944F8E" w:rsidP="0056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Repository URL</w:t>
            </w:r>
          </w:p>
        </w:tc>
        <w:tc>
          <w:tcPr>
            <w:tcW w:w="4093" w:type="dxa"/>
          </w:tcPr>
          <w:p w14:paraId="366D0134" w14:textId="77777777" w:rsidR="00944F8E" w:rsidRDefault="00944F8E" w:rsidP="0056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44F8E" w14:paraId="3E1D91E2" w14:textId="77777777" w:rsidTr="005601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2F7BB45" w14:textId="77777777" w:rsidR="00944F8E" w:rsidRDefault="00944F8E" w:rsidP="005601DF">
            <w:r>
              <w:t>1</w:t>
            </w:r>
          </w:p>
        </w:tc>
        <w:tc>
          <w:tcPr>
            <w:tcW w:w="2093" w:type="dxa"/>
            <w:vAlign w:val="center"/>
          </w:tcPr>
          <w:p w14:paraId="24D84A64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</w:t>
            </w:r>
          </w:p>
        </w:tc>
        <w:tc>
          <w:tcPr>
            <w:tcW w:w="4092" w:type="dxa"/>
            <w:vAlign w:val="center"/>
          </w:tcPr>
          <w:p w14:paraId="18AAAFC7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FA1">
              <w:t>https://github.com/nolan210/VIVA.git</w:t>
            </w:r>
          </w:p>
        </w:tc>
        <w:tc>
          <w:tcPr>
            <w:tcW w:w="4093" w:type="dxa"/>
            <w:vAlign w:val="center"/>
          </w:tcPr>
          <w:p w14:paraId="672629C6" w14:textId="77777777" w:rsidR="00944F8E" w:rsidRDefault="00944F8E" w:rsidP="00560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repository for the VIVA project.</w:t>
            </w:r>
          </w:p>
        </w:tc>
      </w:tr>
    </w:tbl>
    <w:p w14:paraId="101E35FC" w14:textId="77777777" w:rsidR="00944F8E" w:rsidRDefault="00944F8E" w:rsidP="00944F8E"/>
    <w:p w14:paraId="531BE048" w14:textId="42802455" w:rsidR="00944F8E" w:rsidRDefault="00944F8E" w:rsidP="00944F8E">
      <w:pPr>
        <w:pStyle w:val="Heading1"/>
      </w:pPr>
      <w:r>
        <w:t>How to Use</w:t>
      </w:r>
    </w:p>
    <w:p w14:paraId="48FEAB9E" w14:textId="14E2E75F" w:rsidR="00944F8E" w:rsidRDefault="00944F8E" w:rsidP="00B40B43">
      <w:pPr>
        <w:pStyle w:val="ListParagraph"/>
        <w:numPr>
          <w:ilvl w:val="0"/>
          <w:numId w:val="27"/>
        </w:numPr>
      </w:pPr>
      <w:r>
        <w:t>Install Git</w:t>
      </w:r>
      <w:r w:rsidR="005A5950">
        <w:t>.</w:t>
      </w:r>
      <w:r w:rsidR="00B40B43">
        <w:t xml:space="preserve"> (</w:t>
      </w:r>
      <w:hyperlink r:id="rId10" w:history="1">
        <w:r w:rsidR="00B40B43" w:rsidRPr="008A2F0A">
          <w:rPr>
            <w:rStyle w:val="Hyperlink"/>
          </w:rPr>
          <w:t>https://git-scm.com/</w:t>
        </w:r>
      </w:hyperlink>
      <w:r w:rsidR="00B40B43">
        <w:t>)</w:t>
      </w:r>
    </w:p>
    <w:p w14:paraId="50B09F01" w14:textId="2171E04A" w:rsidR="00944F8E" w:rsidRDefault="00944F8E" w:rsidP="00B40B43">
      <w:pPr>
        <w:pStyle w:val="ListParagraph"/>
        <w:numPr>
          <w:ilvl w:val="0"/>
          <w:numId w:val="27"/>
        </w:numPr>
      </w:pPr>
      <w:r>
        <w:t xml:space="preserve">Install </w:t>
      </w:r>
      <w:proofErr w:type="spellStart"/>
      <w:r>
        <w:t>TortoiseGit</w:t>
      </w:r>
      <w:proofErr w:type="spellEnd"/>
      <w:r w:rsidR="005A5950">
        <w:t>.</w:t>
      </w:r>
      <w:r w:rsidR="00B40B43">
        <w:t xml:space="preserve"> (</w:t>
      </w:r>
      <w:hyperlink r:id="rId11" w:history="1">
        <w:r w:rsidR="00B40B43" w:rsidRPr="008A2F0A">
          <w:rPr>
            <w:rStyle w:val="Hyperlink"/>
          </w:rPr>
          <w:t>https://tortoisegit.org/</w:t>
        </w:r>
      </w:hyperlink>
      <w:r w:rsidR="00B40B43">
        <w:t>)</w:t>
      </w:r>
    </w:p>
    <w:p w14:paraId="290322F4" w14:textId="1C3E9DEB" w:rsidR="00944F8E" w:rsidRDefault="00944F8E" w:rsidP="00944F8E">
      <w:pPr>
        <w:pStyle w:val="ListParagraph"/>
        <w:numPr>
          <w:ilvl w:val="0"/>
          <w:numId w:val="27"/>
        </w:numPr>
      </w:pPr>
      <w:r>
        <w:t xml:space="preserve">Create local folder. Example … </w:t>
      </w:r>
      <w:r w:rsidRPr="004E315C">
        <w:t>C:\</w:t>
      </w:r>
      <w:r>
        <w:t>GitHub\VIVA</w:t>
      </w:r>
    </w:p>
    <w:p w14:paraId="6CAC911C" w14:textId="77777777" w:rsidR="00B94FE2" w:rsidRDefault="00944F8E" w:rsidP="00B94FE2">
      <w:pPr>
        <w:pStyle w:val="ListParagraph"/>
        <w:numPr>
          <w:ilvl w:val="1"/>
          <w:numId w:val="27"/>
        </w:numPr>
      </w:pPr>
      <w:r>
        <w:t>Right click on the folder</w:t>
      </w:r>
      <w:r w:rsidR="00B94FE2">
        <w:t>.</w:t>
      </w:r>
    </w:p>
    <w:p w14:paraId="45D0EAAE" w14:textId="77777777" w:rsidR="00B94FE2" w:rsidRDefault="00B94FE2" w:rsidP="00B94FE2">
      <w:pPr>
        <w:pStyle w:val="ListParagraph"/>
        <w:numPr>
          <w:ilvl w:val="1"/>
          <w:numId w:val="27"/>
        </w:numPr>
      </w:pPr>
      <w:r>
        <w:t>S</w:t>
      </w:r>
      <w:r w:rsidR="00944F8E">
        <w:t xml:space="preserve">elect </w:t>
      </w:r>
      <w:r w:rsidR="00944F8E" w:rsidRPr="00944F8E">
        <w:rPr>
          <w:b/>
          <w:bCs/>
        </w:rPr>
        <w:t>Git Clone…</w:t>
      </w:r>
    </w:p>
    <w:p w14:paraId="76A80856" w14:textId="77777777" w:rsidR="00B94FE2" w:rsidRDefault="00B94FE2" w:rsidP="00B94FE2">
      <w:pPr>
        <w:pStyle w:val="ListParagraph"/>
        <w:numPr>
          <w:ilvl w:val="1"/>
          <w:numId w:val="27"/>
        </w:numPr>
      </w:pPr>
      <w:r>
        <w:t>E</w:t>
      </w:r>
      <w:r w:rsidR="00944F8E">
        <w:t xml:space="preserve">nter the repository URL </w:t>
      </w:r>
      <w:hyperlink r:id="rId12" w:history="1">
        <w:r w:rsidR="00944F8E" w:rsidRPr="00D42ACB">
          <w:rPr>
            <w:rStyle w:val="Hyperlink"/>
          </w:rPr>
          <w:t>https://github.com/nolan210/VIVA.git</w:t>
        </w:r>
      </w:hyperlink>
    </w:p>
    <w:p w14:paraId="433D1689" w14:textId="5D30A5DF" w:rsidR="00B94FE2" w:rsidRDefault="00B94FE2" w:rsidP="00B94FE2">
      <w:pPr>
        <w:pStyle w:val="ListParagraph"/>
        <w:numPr>
          <w:ilvl w:val="1"/>
          <w:numId w:val="27"/>
        </w:numPr>
      </w:pPr>
      <w:r>
        <w:t>Verify desired directory (local folder).</w:t>
      </w:r>
    </w:p>
    <w:p w14:paraId="43942432" w14:textId="24AAB060" w:rsidR="00944F8E" w:rsidRDefault="00B94FE2" w:rsidP="00B94FE2">
      <w:pPr>
        <w:pStyle w:val="ListParagraph"/>
        <w:numPr>
          <w:ilvl w:val="1"/>
          <w:numId w:val="27"/>
        </w:numPr>
      </w:pPr>
      <w:r>
        <w:t>C</w:t>
      </w:r>
      <w:r w:rsidR="00944F8E">
        <w:t xml:space="preserve">lick </w:t>
      </w:r>
      <w:r w:rsidR="00944F8E" w:rsidRPr="00944F8E">
        <w:rPr>
          <w:b/>
          <w:bCs/>
        </w:rPr>
        <w:t>OK</w:t>
      </w:r>
      <w:r w:rsidR="00944F8E">
        <w:t>.</w:t>
      </w:r>
    </w:p>
    <w:p w14:paraId="421485C7" w14:textId="62829E2A" w:rsidR="007176ED" w:rsidRDefault="007176ED" w:rsidP="00944F8E">
      <w:pPr>
        <w:pStyle w:val="ListParagraph"/>
        <w:numPr>
          <w:ilvl w:val="0"/>
          <w:numId w:val="27"/>
        </w:numPr>
      </w:pPr>
      <w:r>
        <w:t>Add the local folder to EAGLE as a Directory.</w:t>
      </w:r>
    </w:p>
    <w:p w14:paraId="47FA925D" w14:textId="21817288" w:rsidR="00B94FE2" w:rsidRPr="00944F8E" w:rsidRDefault="00B94FE2" w:rsidP="00B94FE2">
      <w:pPr>
        <w:pStyle w:val="ListParagraph"/>
        <w:numPr>
          <w:ilvl w:val="1"/>
          <w:numId w:val="27"/>
        </w:numPr>
      </w:pPr>
      <w:r w:rsidRPr="00B94FE2">
        <w:rPr>
          <w:b/>
          <w:bCs/>
        </w:rPr>
        <w:t>Options</w:t>
      </w:r>
      <w:r>
        <w:t xml:space="preserve"> &gt;&gt; </w:t>
      </w:r>
      <w:r w:rsidRPr="00B94FE2">
        <w:rPr>
          <w:b/>
          <w:bCs/>
        </w:rPr>
        <w:t>Directories…</w:t>
      </w:r>
      <w:r>
        <w:t xml:space="preserve"> &gt;&gt; </w:t>
      </w:r>
      <w:r w:rsidRPr="00B94FE2">
        <w:rPr>
          <w:b/>
          <w:bCs/>
        </w:rPr>
        <w:t>Browse…</w:t>
      </w:r>
    </w:p>
    <w:sectPr w:rsidR="00B94FE2" w:rsidRPr="00944F8E" w:rsidSect="003D0D6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6557" w14:textId="77777777" w:rsidR="00A13269" w:rsidRDefault="00A13269" w:rsidP="002E17B7">
      <w:pPr>
        <w:spacing w:after="0"/>
      </w:pPr>
      <w:r>
        <w:separator/>
      </w:r>
    </w:p>
  </w:endnote>
  <w:endnote w:type="continuationSeparator" w:id="0">
    <w:p w14:paraId="7D7A6AF0" w14:textId="77777777" w:rsidR="00A13269" w:rsidRDefault="00A13269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8880" w14:textId="77777777" w:rsidR="00F57912" w:rsidRPr="001D49F0" w:rsidRDefault="00F57912" w:rsidP="00EE2273">
    <w:pPr>
      <w:pStyle w:val="Footer"/>
      <w:pBdr>
        <w:top w:val="single" w:sz="12" w:space="1" w:color="4472C4" w:themeColor="accent1"/>
      </w:pBdr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FA7A11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FA7A11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822E2" w14:textId="77777777" w:rsidR="00A13269" w:rsidRDefault="00A13269" w:rsidP="002E17B7">
      <w:pPr>
        <w:spacing w:after="0"/>
      </w:pPr>
      <w:r>
        <w:separator/>
      </w:r>
    </w:p>
  </w:footnote>
  <w:footnote w:type="continuationSeparator" w:id="0">
    <w:p w14:paraId="4B86BFEB" w14:textId="77777777" w:rsidR="00A13269" w:rsidRDefault="00A13269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2610"/>
      <w:gridCol w:w="2970"/>
      <w:gridCol w:w="5210"/>
    </w:tblGrid>
    <w:tr w:rsidR="00F57912" w14:paraId="564AEEBE" w14:textId="77777777" w:rsidTr="007F677F">
      <w:trPr>
        <w:trHeight w:val="576"/>
      </w:trPr>
      <w:tc>
        <w:tcPr>
          <w:tcW w:w="2610" w:type="dxa"/>
          <w:tcBorders>
            <w:top w:val="nil"/>
            <w:left w:val="nil"/>
            <w:bottom w:val="nil"/>
            <w:right w:val="single" w:sz="4" w:space="0" w:color="D9D9D9" w:themeColor="background1" w:themeShade="D9"/>
          </w:tcBorders>
          <w:vAlign w:val="center"/>
        </w:tcPr>
        <w:p w14:paraId="427DD09B" w14:textId="77777777" w:rsidR="00F57912" w:rsidRDefault="00F57912" w:rsidP="00BF68C6">
          <w:pPr>
            <w:pStyle w:val="Header"/>
          </w:pPr>
          <w:r>
            <w:rPr>
              <w:noProof/>
            </w:rPr>
            <w:drawing>
              <wp:inline distT="0" distB="0" distL="0" distR="0" wp14:anchorId="5D6838AF" wp14:editId="02536BDE">
                <wp:extent cx="767695" cy="297605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695" cy="297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FB8A57E" w14:textId="277F58A9" w:rsidR="00F57912" w:rsidRPr="00BF68C6" w:rsidRDefault="00E1765E" w:rsidP="00BF68C6">
          <w:pPr>
            <w:pStyle w:val="Header"/>
            <w:jc w:val="center"/>
            <w:rPr>
              <w:b/>
              <w:noProof/>
              <w:sz w:val="22"/>
            </w:rPr>
          </w:pPr>
          <w:r>
            <w:rPr>
              <w:b/>
              <w:noProof/>
              <w:color w:val="BFBFBF" w:themeColor="background1" w:themeShade="BF"/>
              <w:sz w:val="32"/>
            </w:rPr>
            <w:t>HOW TO</w:t>
          </w:r>
        </w:p>
      </w:tc>
      <w:tc>
        <w:tcPr>
          <w:tcW w:w="521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9B1D527" w14:textId="3E98A31D" w:rsidR="00F57912" w:rsidRPr="00D54C21" w:rsidRDefault="00EB4F76" w:rsidP="000143A2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 xml:space="preserve">VIVA </w:t>
          </w:r>
          <w:r w:rsidR="00DB5F0D">
            <w:rPr>
              <w:noProof/>
              <w:sz w:val="22"/>
            </w:rPr>
            <w:t>Hardware Repository</w:t>
          </w:r>
        </w:p>
      </w:tc>
    </w:tr>
  </w:tbl>
  <w:p w14:paraId="13B5C3FF" w14:textId="77777777" w:rsidR="00F57912" w:rsidRPr="002523E8" w:rsidRDefault="00F57912" w:rsidP="007550A8">
    <w:pPr>
      <w:pStyle w:val="Footer"/>
      <w:pBdr>
        <w:bottom w:val="single" w:sz="12" w:space="1" w:color="4472C4" w:themeColor="accent1"/>
      </w:pBdr>
      <w:spacing w:after="24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5CA"/>
    <w:multiLevelType w:val="hybridMultilevel"/>
    <w:tmpl w:val="BCA6D8B6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F43F0C"/>
    <w:multiLevelType w:val="hybridMultilevel"/>
    <w:tmpl w:val="EF10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95710"/>
    <w:multiLevelType w:val="hybridMultilevel"/>
    <w:tmpl w:val="EB606174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67C21"/>
    <w:multiLevelType w:val="hybridMultilevel"/>
    <w:tmpl w:val="A184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C66A8"/>
    <w:multiLevelType w:val="hybridMultilevel"/>
    <w:tmpl w:val="17B83584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8094D"/>
    <w:multiLevelType w:val="hybridMultilevel"/>
    <w:tmpl w:val="2DC8B3B8"/>
    <w:lvl w:ilvl="0" w:tplc="36EEB578">
      <w:start w:val="1"/>
      <w:numFmt w:val="decimal"/>
      <w:lvlText w:val="Eq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7179"/>
    <w:multiLevelType w:val="hybridMultilevel"/>
    <w:tmpl w:val="1540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1FDB"/>
    <w:multiLevelType w:val="hybridMultilevel"/>
    <w:tmpl w:val="B624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E0897"/>
    <w:multiLevelType w:val="hybridMultilevel"/>
    <w:tmpl w:val="6672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E75ED"/>
    <w:multiLevelType w:val="hybridMultilevel"/>
    <w:tmpl w:val="C758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95C11"/>
    <w:multiLevelType w:val="hybridMultilevel"/>
    <w:tmpl w:val="A470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74995"/>
    <w:multiLevelType w:val="hybridMultilevel"/>
    <w:tmpl w:val="4432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25"/>
  </w:num>
  <w:num w:numId="9">
    <w:abstractNumId w:val="24"/>
  </w:num>
  <w:num w:numId="10">
    <w:abstractNumId w:val="20"/>
  </w:num>
  <w:num w:numId="11">
    <w:abstractNumId w:val="2"/>
  </w:num>
  <w:num w:numId="12">
    <w:abstractNumId w:val="3"/>
  </w:num>
  <w:num w:numId="13">
    <w:abstractNumId w:val="16"/>
  </w:num>
  <w:num w:numId="14">
    <w:abstractNumId w:val="23"/>
  </w:num>
  <w:num w:numId="15">
    <w:abstractNumId w:val="21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8"/>
  </w:num>
  <w:num w:numId="21">
    <w:abstractNumId w:val="0"/>
  </w:num>
  <w:num w:numId="22">
    <w:abstractNumId w:val="10"/>
  </w:num>
  <w:num w:numId="23">
    <w:abstractNumId w:val="22"/>
  </w:num>
  <w:num w:numId="24">
    <w:abstractNumId w:val="26"/>
  </w:num>
  <w:num w:numId="25">
    <w:abstractNumId w:val="19"/>
  </w:num>
  <w:num w:numId="26">
    <w:abstractNumId w:val="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A2"/>
    <w:rsid w:val="000006D3"/>
    <w:rsid w:val="000037DD"/>
    <w:rsid w:val="000042FA"/>
    <w:rsid w:val="00005EC6"/>
    <w:rsid w:val="00006578"/>
    <w:rsid w:val="00011513"/>
    <w:rsid w:val="00013802"/>
    <w:rsid w:val="00014256"/>
    <w:rsid w:val="000143A2"/>
    <w:rsid w:val="00014D90"/>
    <w:rsid w:val="00014DAF"/>
    <w:rsid w:val="00017562"/>
    <w:rsid w:val="00020B36"/>
    <w:rsid w:val="00021276"/>
    <w:rsid w:val="00021FE1"/>
    <w:rsid w:val="0002375A"/>
    <w:rsid w:val="00023DAF"/>
    <w:rsid w:val="00027DBF"/>
    <w:rsid w:val="00030BB3"/>
    <w:rsid w:val="00031411"/>
    <w:rsid w:val="000334F2"/>
    <w:rsid w:val="000343C4"/>
    <w:rsid w:val="00042FF2"/>
    <w:rsid w:val="00044975"/>
    <w:rsid w:val="00053641"/>
    <w:rsid w:val="000551CE"/>
    <w:rsid w:val="00056CC3"/>
    <w:rsid w:val="000619A2"/>
    <w:rsid w:val="000633A0"/>
    <w:rsid w:val="00063B74"/>
    <w:rsid w:val="00064BD5"/>
    <w:rsid w:val="00064DCB"/>
    <w:rsid w:val="00065500"/>
    <w:rsid w:val="000674D7"/>
    <w:rsid w:val="000707D9"/>
    <w:rsid w:val="00072D86"/>
    <w:rsid w:val="00072FAB"/>
    <w:rsid w:val="00076C57"/>
    <w:rsid w:val="00087069"/>
    <w:rsid w:val="000871DA"/>
    <w:rsid w:val="00087A68"/>
    <w:rsid w:val="000954B0"/>
    <w:rsid w:val="00096023"/>
    <w:rsid w:val="00097A63"/>
    <w:rsid w:val="000A3786"/>
    <w:rsid w:val="000A3AFF"/>
    <w:rsid w:val="000A5CDE"/>
    <w:rsid w:val="000B4F17"/>
    <w:rsid w:val="000C0D96"/>
    <w:rsid w:val="000C1769"/>
    <w:rsid w:val="000C3ADA"/>
    <w:rsid w:val="000C745F"/>
    <w:rsid w:val="000D21D9"/>
    <w:rsid w:val="000D6DCC"/>
    <w:rsid w:val="000E7964"/>
    <w:rsid w:val="000E7A27"/>
    <w:rsid w:val="000F0DD6"/>
    <w:rsid w:val="000F15EF"/>
    <w:rsid w:val="000F1656"/>
    <w:rsid w:val="000F7642"/>
    <w:rsid w:val="001038B1"/>
    <w:rsid w:val="00105C7D"/>
    <w:rsid w:val="001103DF"/>
    <w:rsid w:val="00111C65"/>
    <w:rsid w:val="00111F62"/>
    <w:rsid w:val="001223B2"/>
    <w:rsid w:val="00122E94"/>
    <w:rsid w:val="0012503C"/>
    <w:rsid w:val="001305C7"/>
    <w:rsid w:val="00132EC1"/>
    <w:rsid w:val="00140AE1"/>
    <w:rsid w:val="001410EF"/>
    <w:rsid w:val="00141F28"/>
    <w:rsid w:val="001425C3"/>
    <w:rsid w:val="00143DEA"/>
    <w:rsid w:val="0014586E"/>
    <w:rsid w:val="00145E2F"/>
    <w:rsid w:val="0015311B"/>
    <w:rsid w:val="00155A5F"/>
    <w:rsid w:val="00156C45"/>
    <w:rsid w:val="001576D7"/>
    <w:rsid w:val="00165FE8"/>
    <w:rsid w:val="00166056"/>
    <w:rsid w:val="00166291"/>
    <w:rsid w:val="001706FD"/>
    <w:rsid w:val="00170817"/>
    <w:rsid w:val="0018049E"/>
    <w:rsid w:val="00180705"/>
    <w:rsid w:val="00184600"/>
    <w:rsid w:val="001919D7"/>
    <w:rsid w:val="00194255"/>
    <w:rsid w:val="0019511C"/>
    <w:rsid w:val="001A0F8C"/>
    <w:rsid w:val="001A71A7"/>
    <w:rsid w:val="001B0AD5"/>
    <w:rsid w:val="001B17E1"/>
    <w:rsid w:val="001B2355"/>
    <w:rsid w:val="001B6BD9"/>
    <w:rsid w:val="001C2A94"/>
    <w:rsid w:val="001C33CC"/>
    <w:rsid w:val="001C3A23"/>
    <w:rsid w:val="001C5319"/>
    <w:rsid w:val="001C618F"/>
    <w:rsid w:val="001D35AC"/>
    <w:rsid w:val="001D49F0"/>
    <w:rsid w:val="001D7042"/>
    <w:rsid w:val="001E1AD9"/>
    <w:rsid w:val="001E3CF6"/>
    <w:rsid w:val="001E5049"/>
    <w:rsid w:val="001E6321"/>
    <w:rsid w:val="001F2292"/>
    <w:rsid w:val="001F2BAB"/>
    <w:rsid w:val="001F4191"/>
    <w:rsid w:val="001F45AB"/>
    <w:rsid w:val="001F4B25"/>
    <w:rsid w:val="001F5671"/>
    <w:rsid w:val="001F7065"/>
    <w:rsid w:val="002021F0"/>
    <w:rsid w:val="0021051A"/>
    <w:rsid w:val="00211C4F"/>
    <w:rsid w:val="00214CE3"/>
    <w:rsid w:val="00214F85"/>
    <w:rsid w:val="00217C30"/>
    <w:rsid w:val="002215DF"/>
    <w:rsid w:val="002239B0"/>
    <w:rsid w:val="002241C9"/>
    <w:rsid w:val="00225FAF"/>
    <w:rsid w:val="0022675D"/>
    <w:rsid w:val="0022678D"/>
    <w:rsid w:val="0022743C"/>
    <w:rsid w:val="00231816"/>
    <w:rsid w:val="00231B8E"/>
    <w:rsid w:val="00232634"/>
    <w:rsid w:val="00234CBE"/>
    <w:rsid w:val="002446C2"/>
    <w:rsid w:val="002449D8"/>
    <w:rsid w:val="00244C63"/>
    <w:rsid w:val="00247299"/>
    <w:rsid w:val="002523E8"/>
    <w:rsid w:val="002557B9"/>
    <w:rsid w:val="002568A3"/>
    <w:rsid w:val="0026524C"/>
    <w:rsid w:val="002659EF"/>
    <w:rsid w:val="00267EC1"/>
    <w:rsid w:val="0027109A"/>
    <w:rsid w:val="00271C69"/>
    <w:rsid w:val="00271E5E"/>
    <w:rsid w:val="00272216"/>
    <w:rsid w:val="00272537"/>
    <w:rsid w:val="00273C1F"/>
    <w:rsid w:val="002748FF"/>
    <w:rsid w:val="00276CD7"/>
    <w:rsid w:val="00277FB0"/>
    <w:rsid w:val="00277FD2"/>
    <w:rsid w:val="0028021C"/>
    <w:rsid w:val="0028489E"/>
    <w:rsid w:val="00286754"/>
    <w:rsid w:val="0028783E"/>
    <w:rsid w:val="002904E6"/>
    <w:rsid w:val="002905AE"/>
    <w:rsid w:val="0029412E"/>
    <w:rsid w:val="002A01B8"/>
    <w:rsid w:val="002A270A"/>
    <w:rsid w:val="002A293F"/>
    <w:rsid w:val="002A3AD2"/>
    <w:rsid w:val="002A4D4D"/>
    <w:rsid w:val="002A562C"/>
    <w:rsid w:val="002B09D6"/>
    <w:rsid w:val="002B2683"/>
    <w:rsid w:val="002B2AD1"/>
    <w:rsid w:val="002B33B5"/>
    <w:rsid w:val="002B4DD0"/>
    <w:rsid w:val="002C1D47"/>
    <w:rsid w:val="002C346E"/>
    <w:rsid w:val="002C3E85"/>
    <w:rsid w:val="002C490E"/>
    <w:rsid w:val="002C4DBC"/>
    <w:rsid w:val="002C7850"/>
    <w:rsid w:val="002D24C0"/>
    <w:rsid w:val="002D589E"/>
    <w:rsid w:val="002D68F7"/>
    <w:rsid w:val="002D70DE"/>
    <w:rsid w:val="002D7DBD"/>
    <w:rsid w:val="002E023E"/>
    <w:rsid w:val="002E13C5"/>
    <w:rsid w:val="002E17B7"/>
    <w:rsid w:val="002E33C3"/>
    <w:rsid w:val="002E7844"/>
    <w:rsid w:val="002F61FD"/>
    <w:rsid w:val="002F6852"/>
    <w:rsid w:val="002F6DC7"/>
    <w:rsid w:val="003005B2"/>
    <w:rsid w:val="00301E20"/>
    <w:rsid w:val="00301F17"/>
    <w:rsid w:val="0030271A"/>
    <w:rsid w:val="00302829"/>
    <w:rsid w:val="00303D17"/>
    <w:rsid w:val="0030449B"/>
    <w:rsid w:val="0030605C"/>
    <w:rsid w:val="00322039"/>
    <w:rsid w:val="00322727"/>
    <w:rsid w:val="00324C71"/>
    <w:rsid w:val="00326D8B"/>
    <w:rsid w:val="00327A2B"/>
    <w:rsid w:val="00327C12"/>
    <w:rsid w:val="00330173"/>
    <w:rsid w:val="0033227C"/>
    <w:rsid w:val="00334FDD"/>
    <w:rsid w:val="003350F8"/>
    <w:rsid w:val="003374E5"/>
    <w:rsid w:val="003453AB"/>
    <w:rsid w:val="00350762"/>
    <w:rsid w:val="00352047"/>
    <w:rsid w:val="0035742F"/>
    <w:rsid w:val="00357E86"/>
    <w:rsid w:val="00357F5D"/>
    <w:rsid w:val="00361D8C"/>
    <w:rsid w:val="003709E3"/>
    <w:rsid w:val="0037347F"/>
    <w:rsid w:val="00373CBD"/>
    <w:rsid w:val="00374E47"/>
    <w:rsid w:val="00376FA8"/>
    <w:rsid w:val="0038030A"/>
    <w:rsid w:val="003816BC"/>
    <w:rsid w:val="00383FFB"/>
    <w:rsid w:val="00384388"/>
    <w:rsid w:val="00385CB6"/>
    <w:rsid w:val="00386AD6"/>
    <w:rsid w:val="00387376"/>
    <w:rsid w:val="00390112"/>
    <w:rsid w:val="0039744F"/>
    <w:rsid w:val="003A2E99"/>
    <w:rsid w:val="003A31B8"/>
    <w:rsid w:val="003A5C6C"/>
    <w:rsid w:val="003B09F1"/>
    <w:rsid w:val="003B5D1F"/>
    <w:rsid w:val="003B6159"/>
    <w:rsid w:val="003B6D80"/>
    <w:rsid w:val="003B7209"/>
    <w:rsid w:val="003C23E9"/>
    <w:rsid w:val="003C68C3"/>
    <w:rsid w:val="003D0D6B"/>
    <w:rsid w:val="003D0F57"/>
    <w:rsid w:val="003D23A7"/>
    <w:rsid w:val="003D6D98"/>
    <w:rsid w:val="003E06FE"/>
    <w:rsid w:val="003E0883"/>
    <w:rsid w:val="003E4E6D"/>
    <w:rsid w:val="003E598C"/>
    <w:rsid w:val="003E75B1"/>
    <w:rsid w:val="003F07A8"/>
    <w:rsid w:val="003F0DCC"/>
    <w:rsid w:val="003F33AF"/>
    <w:rsid w:val="003F3726"/>
    <w:rsid w:val="003F736D"/>
    <w:rsid w:val="0040088E"/>
    <w:rsid w:val="00401B03"/>
    <w:rsid w:val="00402A7E"/>
    <w:rsid w:val="00402B46"/>
    <w:rsid w:val="00403EF1"/>
    <w:rsid w:val="00404F45"/>
    <w:rsid w:val="00407E18"/>
    <w:rsid w:val="0041350C"/>
    <w:rsid w:val="00415A8C"/>
    <w:rsid w:val="00421B63"/>
    <w:rsid w:val="00424147"/>
    <w:rsid w:val="00432680"/>
    <w:rsid w:val="00433BA2"/>
    <w:rsid w:val="004340B0"/>
    <w:rsid w:val="0043448A"/>
    <w:rsid w:val="004377F2"/>
    <w:rsid w:val="00440102"/>
    <w:rsid w:val="00443EAF"/>
    <w:rsid w:val="004447E6"/>
    <w:rsid w:val="004448B2"/>
    <w:rsid w:val="00445FEA"/>
    <w:rsid w:val="00446BE1"/>
    <w:rsid w:val="00447674"/>
    <w:rsid w:val="00447AEC"/>
    <w:rsid w:val="00453A08"/>
    <w:rsid w:val="00455AD7"/>
    <w:rsid w:val="004601B0"/>
    <w:rsid w:val="004638FC"/>
    <w:rsid w:val="004738A7"/>
    <w:rsid w:val="004770FC"/>
    <w:rsid w:val="00477EB3"/>
    <w:rsid w:val="0048470B"/>
    <w:rsid w:val="00485C36"/>
    <w:rsid w:val="00486547"/>
    <w:rsid w:val="00490042"/>
    <w:rsid w:val="00490B71"/>
    <w:rsid w:val="004A0B03"/>
    <w:rsid w:val="004A0D37"/>
    <w:rsid w:val="004A1E0D"/>
    <w:rsid w:val="004A4278"/>
    <w:rsid w:val="004A568E"/>
    <w:rsid w:val="004A7277"/>
    <w:rsid w:val="004A7EE3"/>
    <w:rsid w:val="004B0696"/>
    <w:rsid w:val="004B5238"/>
    <w:rsid w:val="004B5BB6"/>
    <w:rsid w:val="004B5EF7"/>
    <w:rsid w:val="004C0392"/>
    <w:rsid w:val="004C25BD"/>
    <w:rsid w:val="004C3E8E"/>
    <w:rsid w:val="004C570A"/>
    <w:rsid w:val="004C5A62"/>
    <w:rsid w:val="004D3007"/>
    <w:rsid w:val="004D4097"/>
    <w:rsid w:val="004D4521"/>
    <w:rsid w:val="004D6DB9"/>
    <w:rsid w:val="004D775E"/>
    <w:rsid w:val="004D7CED"/>
    <w:rsid w:val="004D7E59"/>
    <w:rsid w:val="004E19EF"/>
    <w:rsid w:val="004E1B4F"/>
    <w:rsid w:val="004E2A2A"/>
    <w:rsid w:val="004E315C"/>
    <w:rsid w:val="004E5552"/>
    <w:rsid w:val="004E6EBB"/>
    <w:rsid w:val="004E7447"/>
    <w:rsid w:val="004F003E"/>
    <w:rsid w:val="004F19B1"/>
    <w:rsid w:val="004F3C21"/>
    <w:rsid w:val="004F66AF"/>
    <w:rsid w:val="004F691E"/>
    <w:rsid w:val="0050231C"/>
    <w:rsid w:val="00515062"/>
    <w:rsid w:val="00520936"/>
    <w:rsid w:val="00520DF2"/>
    <w:rsid w:val="005223A0"/>
    <w:rsid w:val="00524878"/>
    <w:rsid w:val="00531F52"/>
    <w:rsid w:val="00534E2B"/>
    <w:rsid w:val="00535309"/>
    <w:rsid w:val="005359FA"/>
    <w:rsid w:val="0054366D"/>
    <w:rsid w:val="00545686"/>
    <w:rsid w:val="00546623"/>
    <w:rsid w:val="005522B5"/>
    <w:rsid w:val="00552A4C"/>
    <w:rsid w:val="00554896"/>
    <w:rsid w:val="005601DF"/>
    <w:rsid w:val="0056102A"/>
    <w:rsid w:val="0056160C"/>
    <w:rsid w:val="005628D8"/>
    <w:rsid w:val="00563945"/>
    <w:rsid w:val="005660C0"/>
    <w:rsid w:val="00567432"/>
    <w:rsid w:val="00570CAD"/>
    <w:rsid w:val="00573200"/>
    <w:rsid w:val="0057716D"/>
    <w:rsid w:val="00585957"/>
    <w:rsid w:val="005875F3"/>
    <w:rsid w:val="00595F66"/>
    <w:rsid w:val="005A01FF"/>
    <w:rsid w:val="005A5950"/>
    <w:rsid w:val="005A6E57"/>
    <w:rsid w:val="005B2BCD"/>
    <w:rsid w:val="005B6158"/>
    <w:rsid w:val="005C120A"/>
    <w:rsid w:val="005C12A7"/>
    <w:rsid w:val="005C2FEF"/>
    <w:rsid w:val="005C3121"/>
    <w:rsid w:val="005C3973"/>
    <w:rsid w:val="005C4BA4"/>
    <w:rsid w:val="005D06E2"/>
    <w:rsid w:val="005D260A"/>
    <w:rsid w:val="005D5009"/>
    <w:rsid w:val="005D6048"/>
    <w:rsid w:val="005D6AE6"/>
    <w:rsid w:val="005D72C2"/>
    <w:rsid w:val="005D7AA1"/>
    <w:rsid w:val="005D7D86"/>
    <w:rsid w:val="005D7DBD"/>
    <w:rsid w:val="005E2416"/>
    <w:rsid w:val="005E2694"/>
    <w:rsid w:val="005E76E1"/>
    <w:rsid w:val="005F3420"/>
    <w:rsid w:val="005F4B5C"/>
    <w:rsid w:val="006014F3"/>
    <w:rsid w:val="006020CD"/>
    <w:rsid w:val="00603456"/>
    <w:rsid w:val="00605AEA"/>
    <w:rsid w:val="0060713E"/>
    <w:rsid w:val="00607BA4"/>
    <w:rsid w:val="00614232"/>
    <w:rsid w:val="006154E8"/>
    <w:rsid w:val="00621D64"/>
    <w:rsid w:val="006222B4"/>
    <w:rsid w:val="00623913"/>
    <w:rsid w:val="0062659D"/>
    <w:rsid w:val="006345A3"/>
    <w:rsid w:val="00634700"/>
    <w:rsid w:val="00637379"/>
    <w:rsid w:val="00637E2B"/>
    <w:rsid w:val="00640BA6"/>
    <w:rsid w:val="00646F5C"/>
    <w:rsid w:val="00651EE9"/>
    <w:rsid w:val="00653CAA"/>
    <w:rsid w:val="006553CE"/>
    <w:rsid w:val="0066328D"/>
    <w:rsid w:val="00670383"/>
    <w:rsid w:val="00671D5C"/>
    <w:rsid w:val="00672001"/>
    <w:rsid w:val="00672326"/>
    <w:rsid w:val="0067287C"/>
    <w:rsid w:val="00681080"/>
    <w:rsid w:val="00682EF2"/>
    <w:rsid w:val="006849E5"/>
    <w:rsid w:val="00687D7B"/>
    <w:rsid w:val="006929B2"/>
    <w:rsid w:val="006947C8"/>
    <w:rsid w:val="00695552"/>
    <w:rsid w:val="00696AAD"/>
    <w:rsid w:val="00697016"/>
    <w:rsid w:val="006A38B9"/>
    <w:rsid w:val="006A4CE3"/>
    <w:rsid w:val="006B2CFF"/>
    <w:rsid w:val="006B2D21"/>
    <w:rsid w:val="006B60C8"/>
    <w:rsid w:val="006C10E6"/>
    <w:rsid w:val="006C3541"/>
    <w:rsid w:val="006C4526"/>
    <w:rsid w:val="006C5A09"/>
    <w:rsid w:val="006D0769"/>
    <w:rsid w:val="006D16ED"/>
    <w:rsid w:val="006D4227"/>
    <w:rsid w:val="006D646E"/>
    <w:rsid w:val="006E0D2C"/>
    <w:rsid w:val="006E7CC7"/>
    <w:rsid w:val="006F1135"/>
    <w:rsid w:val="006F1616"/>
    <w:rsid w:val="006F309C"/>
    <w:rsid w:val="006F3B5F"/>
    <w:rsid w:val="006F6F7A"/>
    <w:rsid w:val="00702D3D"/>
    <w:rsid w:val="00703AD0"/>
    <w:rsid w:val="00710043"/>
    <w:rsid w:val="007156FE"/>
    <w:rsid w:val="007171DA"/>
    <w:rsid w:val="007176ED"/>
    <w:rsid w:val="007225F8"/>
    <w:rsid w:val="00723A00"/>
    <w:rsid w:val="00727BFA"/>
    <w:rsid w:val="00731D60"/>
    <w:rsid w:val="00731EC6"/>
    <w:rsid w:val="00731ED9"/>
    <w:rsid w:val="00734696"/>
    <w:rsid w:val="00736DF7"/>
    <w:rsid w:val="00737AF3"/>
    <w:rsid w:val="00741565"/>
    <w:rsid w:val="0074395D"/>
    <w:rsid w:val="00744158"/>
    <w:rsid w:val="00746B0C"/>
    <w:rsid w:val="00746CA9"/>
    <w:rsid w:val="0075053C"/>
    <w:rsid w:val="00751046"/>
    <w:rsid w:val="00752FA2"/>
    <w:rsid w:val="007530BC"/>
    <w:rsid w:val="007550A8"/>
    <w:rsid w:val="00755683"/>
    <w:rsid w:val="00756F29"/>
    <w:rsid w:val="00762153"/>
    <w:rsid w:val="007623C4"/>
    <w:rsid w:val="00771F5E"/>
    <w:rsid w:val="00774B87"/>
    <w:rsid w:val="0077730F"/>
    <w:rsid w:val="00777A62"/>
    <w:rsid w:val="00780CD3"/>
    <w:rsid w:val="00783639"/>
    <w:rsid w:val="007859B7"/>
    <w:rsid w:val="00786013"/>
    <w:rsid w:val="0078664D"/>
    <w:rsid w:val="007901A3"/>
    <w:rsid w:val="007902C4"/>
    <w:rsid w:val="007916DF"/>
    <w:rsid w:val="00792378"/>
    <w:rsid w:val="007929F8"/>
    <w:rsid w:val="007A1623"/>
    <w:rsid w:val="007A17F5"/>
    <w:rsid w:val="007A6287"/>
    <w:rsid w:val="007A71C6"/>
    <w:rsid w:val="007B2A5D"/>
    <w:rsid w:val="007B3B4C"/>
    <w:rsid w:val="007B7948"/>
    <w:rsid w:val="007C47A1"/>
    <w:rsid w:val="007D0A03"/>
    <w:rsid w:val="007D0F67"/>
    <w:rsid w:val="007D42E9"/>
    <w:rsid w:val="007D5606"/>
    <w:rsid w:val="007D78FC"/>
    <w:rsid w:val="007E3EE6"/>
    <w:rsid w:val="007E4C2E"/>
    <w:rsid w:val="007F27EE"/>
    <w:rsid w:val="007F2BA8"/>
    <w:rsid w:val="007F338F"/>
    <w:rsid w:val="007F4B0B"/>
    <w:rsid w:val="007F65D8"/>
    <w:rsid w:val="007F677F"/>
    <w:rsid w:val="008005D0"/>
    <w:rsid w:val="00801620"/>
    <w:rsid w:val="00804583"/>
    <w:rsid w:val="00804AC3"/>
    <w:rsid w:val="008050BF"/>
    <w:rsid w:val="0081003F"/>
    <w:rsid w:val="008112C6"/>
    <w:rsid w:val="00811FBE"/>
    <w:rsid w:val="00813D11"/>
    <w:rsid w:val="0081613E"/>
    <w:rsid w:val="00816C49"/>
    <w:rsid w:val="00820624"/>
    <w:rsid w:val="0082146B"/>
    <w:rsid w:val="00821BBE"/>
    <w:rsid w:val="008242AC"/>
    <w:rsid w:val="0082497F"/>
    <w:rsid w:val="00824AB8"/>
    <w:rsid w:val="00826BC7"/>
    <w:rsid w:val="0083179E"/>
    <w:rsid w:val="00837DAD"/>
    <w:rsid w:val="00840C48"/>
    <w:rsid w:val="00847D91"/>
    <w:rsid w:val="008523B3"/>
    <w:rsid w:val="00852B92"/>
    <w:rsid w:val="00852EB7"/>
    <w:rsid w:val="00853BC8"/>
    <w:rsid w:val="00855A08"/>
    <w:rsid w:val="0086484A"/>
    <w:rsid w:val="00865DF8"/>
    <w:rsid w:val="00867120"/>
    <w:rsid w:val="00867304"/>
    <w:rsid w:val="00870A0D"/>
    <w:rsid w:val="00870F77"/>
    <w:rsid w:val="00871ABC"/>
    <w:rsid w:val="008724FE"/>
    <w:rsid w:val="008758E3"/>
    <w:rsid w:val="00875B70"/>
    <w:rsid w:val="0088132B"/>
    <w:rsid w:val="00886850"/>
    <w:rsid w:val="00886A71"/>
    <w:rsid w:val="008905BB"/>
    <w:rsid w:val="00891FDC"/>
    <w:rsid w:val="00895DD5"/>
    <w:rsid w:val="008965EF"/>
    <w:rsid w:val="00897DB0"/>
    <w:rsid w:val="008A194C"/>
    <w:rsid w:val="008A3649"/>
    <w:rsid w:val="008A6006"/>
    <w:rsid w:val="008B0900"/>
    <w:rsid w:val="008B1C5F"/>
    <w:rsid w:val="008B2A48"/>
    <w:rsid w:val="008B4460"/>
    <w:rsid w:val="008B617B"/>
    <w:rsid w:val="008C5359"/>
    <w:rsid w:val="008C7E63"/>
    <w:rsid w:val="008D01A1"/>
    <w:rsid w:val="008D0DC5"/>
    <w:rsid w:val="008D4B56"/>
    <w:rsid w:val="008D6EBC"/>
    <w:rsid w:val="008D7F28"/>
    <w:rsid w:val="008E0F52"/>
    <w:rsid w:val="008E0F57"/>
    <w:rsid w:val="008E1110"/>
    <w:rsid w:val="008E11C4"/>
    <w:rsid w:val="008E2FB3"/>
    <w:rsid w:val="008E7DDF"/>
    <w:rsid w:val="008F1FBD"/>
    <w:rsid w:val="00901FF4"/>
    <w:rsid w:val="009042F2"/>
    <w:rsid w:val="00910A4C"/>
    <w:rsid w:val="00912AEC"/>
    <w:rsid w:val="00914F34"/>
    <w:rsid w:val="0091524A"/>
    <w:rsid w:val="009245CE"/>
    <w:rsid w:val="00924E46"/>
    <w:rsid w:val="00924F04"/>
    <w:rsid w:val="00925709"/>
    <w:rsid w:val="009272C0"/>
    <w:rsid w:val="0092797F"/>
    <w:rsid w:val="0093389A"/>
    <w:rsid w:val="009339F8"/>
    <w:rsid w:val="00933CDA"/>
    <w:rsid w:val="00936AB7"/>
    <w:rsid w:val="009406C9"/>
    <w:rsid w:val="0094284B"/>
    <w:rsid w:val="00944661"/>
    <w:rsid w:val="00944F8E"/>
    <w:rsid w:val="00945F6A"/>
    <w:rsid w:val="00946A47"/>
    <w:rsid w:val="00947D23"/>
    <w:rsid w:val="009515E1"/>
    <w:rsid w:val="009519DC"/>
    <w:rsid w:val="009561A8"/>
    <w:rsid w:val="00960193"/>
    <w:rsid w:val="009633E8"/>
    <w:rsid w:val="00967A33"/>
    <w:rsid w:val="00975EFA"/>
    <w:rsid w:val="00977642"/>
    <w:rsid w:val="00977B8A"/>
    <w:rsid w:val="00981703"/>
    <w:rsid w:val="00982314"/>
    <w:rsid w:val="00982B53"/>
    <w:rsid w:val="009832B4"/>
    <w:rsid w:val="00983E26"/>
    <w:rsid w:val="00991D3A"/>
    <w:rsid w:val="0099392C"/>
    <w:rsid w:val="00993A9F"/>
    <w:rsid w:val="00993D6B"/>
    <w:rsid w:val="00994B36"/>
    <w:rsid w:val="00994DBC"/>
    <w:rsid w:val="009A54D2"/>
    <w:rsid w:val="009A5605"/>
    <w:rsid w:val="009A5F1F"/>
    <w:rsid w:val="009A5F51"/>
    <w:rsid w:val="009A73EF"/>
    <w:rsid w:val="009A7E10"/>
    <w:rsid w:val="009B116C"/>
    <w:rsid w:val="009B259D"/>
    <w:rsid w:val="009B2842"/>
    <w:rsid w:val="009B3B2E"/>
    <w:rsid w:val="009C3C2D"/>
    <w:rsid w:val="009D263B"/>
    <w:rsid w:val="009D2B99"/>
    <w:rsid w:val="009D3FAD"/>
    <w:rsid w:val="009D6D5E"/>
    <w:rsid w:val="009E3261"/>
    <w:rsid w:val="009E333A"/>
    <w:rsid w:val="009E5CC7"/>
    <w:rsid w:val="009F2028"/>
    <w:rsid w:val="009F641D"/>
    <w:rsid w:val="00A031EC"/>
    <w:rsid w:val="00A045CE"/>
    <w:rsid w:val="00A05655"/>
    <w:rsid w:val="00A05837"/>
    <w:rsid w:val="00A0598A"/>
    <w:rsid w:val="00A06FD0"/>
    <w:rsid w:val="00A07A38"/>
    <w:rsid w:val="00A13269"/>
    <w:rsid w:val="00A158F8"/>
    <w:rsid w:val="00A165FD"/>
    <w:rsid w:val="00A212B7"/>
    <w:rsid w:val="00A3230B"/>
    <w:rsid w:val="00A36AC6"/>
    <w:rsid w:val="00A37860"/>
    <w:rsid w:val="00A43326"/>
    <w:rsid w:val="00A44B8C"/>
    <w:rsid w:val="00A45435"/>
    <w:rsid w:val="00A459B2"/>
    <w:rsid w:val="00A4613B"/>
    <w:rsid w:val="00A50B09"/>
    <w:rsid w:val="00A512D8"/>
    <w:rsid w:val="00A548C2"/>
    <w:rsid w:val="00A607F6"/>
    <w:rsid w:val="00A70F9A"/>
    <w:rsid w:val="00A74FEB"/>
    <w:rsid w:val="00A7633C"/>
    <w:rsid w:val="00A76ADA"/>
    <w:rsid w:val="00A80AFA"/>
    <w:rsid w:val="00A81CF4"/>
    <w:rsid w:val="00A85429"/>
    <w:rsid w:val="00A85B05"/>
    <w:rsid w:val="00A90E9C"/>
    <w:rsid w:val="00A928F8"/>
    <w:rsid w:val="00A92EBC"/>
    <w:rsid w:val="00A96878"/>
    <w:rsid w:val="00AA1554"/>
    <w:rsid w:val="00AA341A"/>
    <w:rsid w:val="00AA4876"/>
    <w:rsid w:val="00AB1153"/>
    <w:rsid w:val="00AB3446"/>
    <w:rsid w:val="00AC0D09"/>
    <w:rsid w:val="00AC45B2"/>
    <w:rsid w:val="00AC5DBD"/>
    <w:rsid w:val="00AC6061"/>
    <w:rsid w:val="00AC6CF0"/>
    <w:rsid w:val="00AC7656"/>
    <w:rsid w:val="00AD0439"/>
    <w:rsid w:val="00AD0F1A"/>
    <w:rsid w:val="00AD1635"/>
    <w:rsid w:val="00AD3DD6"/>
    <w:rsid w:val="00AD6AB9"/>
    <w:rsid w:val="00AD731D"/>
    <w:rsid w:val="00AE1017"/>
    <w:rsid w:val="00AE4708"/>
    <w:rsid w:val="00AE5FD9"/>
    <w:rsid w:val="00AE7184"/>
    <w:rsid w:val="00AE7B06"/>
    <w:rsid w:val="00AF0EC1"/>
    <w:rsid w:val="00AF2A42"/>
    <w:rsid w:val="00AF535D"/>
    <w:rsid w:val="00AF70AF"/>
    <w:rsid w:val="00B009B8"/>
    <w:rsid w:val="00B02A65"/>
    <w:rsid w:val="00B03338"/>
    <w:rsid w:val="00B04683"/>
    <w:rsid w:val="00B04940"/>
    <w:rsid w:val="00B0725A"/>
    <w:rsid w:val="00B078BA"/>
    <w:rsid w:val="00B10CA4"/>
    <w:rsid w:val="00B11B8D"/>
    <w:rsid w:val="00B13B3B"/>
    <w:rsid w:val="00B1594F"/>
    <w:rsid w:val="00B169DE"/>
    <w:rsid w:val="00B21DA5"/>
    <w:rsid w:val="00B23C45"/>
    <w:rsid w:val="00B23F44"/>
    <w:rsid w:val="00B30D4C"/>
    <w:rsid w:val="00B31ADE"/>
    <w:rsid w:val="00B32AA5"/>
    <w:rsid w:val="00B34A25"/>
    <w:rsid w:val="00B357FA"/>
    <w:rsid w:val="00B40B43"/>
    <w:rsid w:val="00B611CE"/>
    <w:rsid w:val="00B63072"/>
    <w:rsid w:val="00B6688F"/>
    <w:rsid w:val="00B703BF"/>
    <w:rsid w:val="00B7516E"/>
    <w:rsid w:val="00B75346"/>
    <w:rsid w:val="00B76A6A"/>
    <w:rsid w:val="00B80628"/>
    <w:rsid w:val="00B81216"/>
    <w:rsid w:val="00B8270F"/>
    <w:rsid w:val="00B86E8F"/>
    <w:rsid w:val="00B92402"/>
    <w:rsid w:val="00B93616"/>
    <w:rsid w:val="00B94FE2"/>
    <w:rsid w:val="00B9521E"/>
    <w:rsid w:val="00B9582D"/>
    <w:rsid w:val="00B96DA4"/>
    <w:rsid w:val="00BA1450"/>
    <w:rsid w:val="00BA210B"/>
    <w:rsid w:val="00BA35B3"/>
    <w:rsid w:val="00BA440C"/>
    <w:rsid w:val="00BA6569"/>
    <w:rsid w:val="00BA6EEC"/>
    <w:rsid w:val="00BA7181"/>
    <w:rsid w:val="00BC0882"/>
    <w:rsid w:val="00BC4A28"/>
    <w:rsid w:val="00BC7280"/>
    <w:rsid w:val="00BD028D"/>
    <w:rsid w:val="00BD04F8"/>
    <w:rsid w:val="00BD0646"/>
    <w:rsid w:val="00BD274C"/>
    <w:rsid w:val="00BD638F"/>
    <w:rsid w:val="00BD6626"/>
    <w:rsid w:val="00BD7C17"/>
    <w:rsid w:val="00BE4587"/>
    <w:rsid w:val="00BE49BD"/>
    <w:rsid w:val="00BF0EC7"/>
    <w:rsid w:val="00BF2478"/>
    <w:rsid w:val="00BF68C6"/>
    <w:rsid w:val="00BF750F"/>
    <w:rsid w:val="00C012CB"/>
    <w:rsid w:val="00C0212B"/>
    <w:rsid w:val="00C059FD"/>
    <w:rsid w:val="00C06A06"/>
    <w:rsid w:val="00C070F5"/>
    <w:rsid w:val="00C07A76"/>
    <w:rsid w:val="00C12B04"/>
    <w:rsid w:val="00C1656F"/>
    <w:rsid w:val="00C211AC"/>
    <w:rsid w:val="00C24598"/>
    <w:rsid w:val="00C268C2"/>
    <w:rsid w:val="00C35E94"/>
    <w:rsid w:val="00C378CA"/>
    <w:rsid w:val="00C46513"/>
    <w:rsid w:val="00C4670A"/>
    <w:rsid w:val="00C521F2"/>
    <w:rsid w:val="00C5296D"/>
    <w:rsid w:val="00C54A85"/>
    <w:rsid w:val="00C57708"/>
    <w:rsid w:val="00C61A20"/>
    <w:rsid w:val="00C62BF8"/>
    <w:rsid w:val="00C6310A"/>
    <w:rsid w:val="00C6453F"/>
    <w:rsid w:val="00C6637D"/>
    <w:rsid w:val="00C71195"/>
    <w:rsid w:val="00C72923"/>
    <w:rsid w:val="00C75700"/>
    <w:rsid w:val="00C75EDA"/>
    <w:rsid w:val="00C760E0"/>
    <w:rsid w:val="00C77B75"/>
    <w:rsid w:val="00C8157C"/>
    <w:rsid w:val="00C81665"/>
    <w:rsid w:val="00C82546"/>
    <w:rsid w:val="00C82AAE"/>
    <w:rsid w:val="00C82BF7"/>
    <w:rsid w:val="00C87819"/>
    <w:rsid w:val="00C90C7A"/>
    <w:rsid w:val="00C90F73"/>
    <w:rsid w:val="00C936F4"/>
    <w:rsid w:val="00C93995"/>
    <w:rsid w:val="00C95FE4"/>
    <w:rsid w:val="00C96C2B"/>
    <w:rsid w:val="00C96FA1"/>
    <w:rsid w:val="00C97A93"/>
    <w:rsid w:val="00CA42C4"/>
    <w:rsid w:val="00CA705B"/>
    <w:rsid w:val="00CB3009"/>
    <w:rsid w:val="00CB5515"/>
    <w:rsid w:val="00CC1A32"/>
    <w:rsid w:val="00CC44A5"/>
    <w:rsid w:val="00CC623B"/>
    <w:rsid w:val="00CD3071"/>
    <w:rsid w:val="00CD5755"/>
    <w:rsid w:val="00CD615D"/>
    <w:rsid w:val="00CD62EE"/>
    <w:rsid w:val="00CE01F6"/>
    <w:rsid w:val="00CE15F7"/>
    <w:rsid w:val="00CE298E"/>
    <w:rsid w:val="00CE50AC"/>
    <w:rsid w:val="00CE51F0"/>
    <w:rsid w:val="00CF2E0D"/>
    <w:rsid w:val="00CF7C9F"/>
    <w:rsid w:val="00D03C6D"/>
    <w:rsid w:val="00D04F05"/>
    <w:rsid w:val="00D04FC5"/>
    <w:rsid w:val="00D0775D"/>
    <w:rsid w:val="00D101DE"/>
    <w:rsid w:val="00D11C37"/>
    <w:rsid w:val="00D11D20"/>
    <w:rsid w:val="00D177D5"/>
    <w:rsid w:val="00D23074"/>
    <w:rsid w:val="00D30B28"/>
    <w:rsid w:val="00D31927"/>
    <w:rsid w:val="00D31D03"/>
    <w:rsid w:val="00D321BD"/>
    <w:rsid w:val="00D34003"/>
    <w:rsid w:val="00D36411"/>
    <w:rsid w:val="00D436D5"/>
    <w:rsid w:val="00D455D7"/>
    <w:rsid w:val="00D45B22"/>
    <w:rsid w:val="00D472D7"/>
    <w:rsid w:val="00D475F6"/>
    <w:rsid w:val="00D50AFA"/>
    <w:rsid w:val="00D51999"/>
    <w:rsid w:val="00D53534"/>
    <w:rsid w:val="00D53DEA"/>
    <w:rsid w:val="00D54C21"/>
    <w:rsid w:val="00D57D6D"/>
    <w:rsid w:val="00D63D63"/>
    <w:rsid w:val="00D65330"/>
    <w:rsid w:val="00D65A13"/>
    <w:rsid w:val="00D662E5"/>
    <w:rsid w:val="00D673CA"/>
    <w:rsid w:val="00D67541"/>
    <w:rsid w:val="00D733DD"/>
    <w:rsid w:val="00D73B4F"/>
    <w:rsid w:val="00D750C7"/>
    <w:rsid w:val="00D752D6"/>
    <w:rsid w:val="00D75623"/>
    <w:rsid w:val="00D82870"/>
    <w:rsid w:val="00D91210"/>
    <w:rsid w:val="00D970F0"/>
    <w:rsid w:val="00DA2BF7"/>
    <w:rsid w:val="00DA3F26"/>
    <w:rsid w:val="00DB23A9"/>
    <w:rsid w:val="00DB3505"/>
    <w:rsid w:val="00DB4222"/>
    <w:rsid w:val="00DB49AF"/>
    <w:rsid w:val="00DB5801"/>
    <w:rsid w:val="00DB5F0D"/>
    <w:rsid w:val="00DB7B8A"/>
    <w:rsid w:val="00DB7D2F"/>
    <w:rsid w:val="00DC29C9"/>
    <w:rsid w:val="00DC3968"/>
    <w:rsid w:val="00DC413E"/>
    <w:rsid w:val="00DC5500"/>
    <w:rsid w:val="00DC6214"/>
    <w:rsid w:val="00DC6430"/>
    <w:rsid w:val="00DC68E4"/>
    <w:rsid w:val="00DC68F3"/>
    <w:rsid w:val="00DD6118"/>
    <w:rsid w:val="00DD7010"/>
    <w:rsid w:val="00DE00B7"/>
    <w:rsid w:val="00DE197E"/>
    <w:rsid w:val="00DE202F"/>
    <w:rsid w:val="00DE5B11"/>
    <w:rsid w:val="00DE6C4D"/>
    <w:rsid w:val="00DF1066"/>
    <w:rsid w:val="00DF3228"/>
    <w:rsid w:val="00DF32C3"/>
    <w:rsid w:val="00DF358F"/>
    <w:rsid w:val="00DF4440"/>
    <w:rsid w:val="00E01F12"/>
    <w:rsid w:val="00E0420C"/>
    <w:rsid w:val="00E0691E"/>
    <w:rsid w:val="00E07677"/>
    <w:rsid w:val="00E105CF"/>
    <w:rsid w:val="00E160D8"/>
    <w:rsid w:val="00E16DAB"/>
    <w:rsid w:val="00E1765E"/>
    <w:rsid w:val="00E209AB"/>
    <w:rsid w:val="00E21F02"/>
    <w:rsid w:val="00E24383"/>
    <w:rsid w:val="00E317F8"/>
    <w:rsid w:val="00E31D0C"/>
    <w:rsid w:val="00E31DE2"/>
    <w:rsid w:val="00E3775D"/>
    <w:rsid w:val="00E4025C"/>
    <w:rsid w:val="00E434AB"/>
    <w:rsid w:val="00E448DA"/>
    <w:rsid w:val="00E45F3A"/>
    <w:rsid w:val="00E51DC2"/>
    <w:rsid w:val="00E54CC1"/>
    <w:rsid w:val="00E5775A"/>
    <w:rsid w:val="00E60F57"/>
    <w:rsid w:val="00E66454"/>
    <w:rsid w:val="00E72F32"/>
    <w:rsid w:val="00E73563"/>
    <w:rsid w:val="00E834B0"/>
    <w:rsid w:val="00E872F6"/>
    <w:rsid w:val="00E904BC"/>
    <w:rsid w:val="00E92A4B"/>
    <w:rsid w:val="00E941FB"/>
    <w:rsid w:val="00E96D70"/>
    <w:rsid w:val="00EA0E24"/>
    <w:rsid w:val="00EA1563"/>
    <w:rsid w:val="00EA1763"/>
    <w:rsid w:val="00EA4130"/>
    <w:rsid w:val="00EA427B"/>
    <w:rsid w:val="00EA4F1C"/>
    <w:rsid w:val="00EA5008"/>
    <w:rsid w:val="00EA5A34"/>
    <w:rsid w:val="00EA6099"/>
    <w:rsid w:val="00EA648C"/>
    <w:rsid w:val="00EB0EBB"/>
    <w:rsid w:val="00EB4F76"/>
    <w:rsid w:val="00EB569B"/>
    <w:rsid w:val="00ED12F0"/>
    <w:rsid w:val="00ED2B86"/>
    <w:rsid w:val="00ED3859"/>
    <w:rsid w:val="00ED5199"/>
    <w:rsid w:val="00EE0F17"/>
    <w:rsid w:val="00EE2273"/>
    <w:rsid w:val="00EE254B"/>
    <w:rsid w:val="00EE4A8D"/>
    <w:rsid w:val="00EE68F7"/>
    <w:rsid w:val="00EF1336"/>
    <w:rsid w:val="00EF180D"/>
    <w:rsid w:val="00EF6048"/>
    <w:rsid w:val="00EF6CA4"/>
    <w:rsid w:val="00F01D4B"/>
    <w:rsid w:val="00F06EFE"/>
    <w:rsid w:val="00F07E54"/>
    <w:rsid w:val="00F114FA"/>
    <w:rsid w:val="00F128E7"/>
    <w:rsid w:val="00F1448F"/>
    <w:rsid w:val="00F15B71"/>
    <w:rsid w:val="00F17750"/>
    <w:rsid w:val="00F231DD"/>
    <w:rsid w:val="00F2352B"/>
    <w:rsid w:val="00F27BD1"/>
    <w:rsid w:val="00F3047D"/>
    <w:rsid w:val="00F3359A"/>
    <w:rsid w:val="00F34522"/>
    <w:rsid w:val="00F34DC6"/>
    <w:rsid w:val="00F35A70"/>
    <w:rsid w:val="00F365F1"/>
    <w:rsid w:val="00F37D0A"/>
    <w:rsid w:val="00F400F4"/>
    <w:rsid w:val="00F44246"/>
    <w:rsid w:val="00F464F4"/>
    <w:rsid w:val="00F52C42"/>
    <w:rsid w:val="00F53D0F"/>
    <w:rsid w:val="00F559B4"/>
    <w:rsid w:val="00F57912"/>
    <w:rsid w:val="00F62E44"/>
    <w:rsid w:val="00F633B5"/>
    <w:rsid w:val="00F65B07"/>
    <w:rsid w:val="00F668E3"/>
    <w:rsid w:val="00F674F5"/>
    <w:rsid w:val="00F71597"/>
    <w:rsid w:val="00F72137"/>
    <w:rsid w:val="00F724AC"/>
    <w:rsid w:val="00F73574"/>
    <w:rsid w:val="00F74F1E"/>
    <w:rsid w:val="00F753EA"/>
    <w:rsid w:val="00F77C52"/>
    <w:rsid w:val="00F80532"/>
    <w:rsid w:val="00F82C13"/>
    <w:rsid w:val="00F834F0"/>
    <w:rsid w:val="00F86F54"/>
    <w:rsid w:val="00F87CAE"/>
    <w:rsid w:val="00F87DB1"/>
    <w:rsid w:val="00F90431"/>
    <w:rsid w:val="00F93324"/>
    <w:rsid w:val="00F94048"/>
    <w:rsid w:val="00F9449C"/>
    <w:rsid w:val="00F96187"/>
    <w:rsid w:val="00FA1498"/>
    <w:rsid w:val="00FA5106"/>
    <w:rsid w:val="00FA6D1A"/>
    <w:rsid w:val="00FA7A11"/>
    <w:rsid w:val="00FB646D"/>
    <w:rsid w:val="00FC0B24"/>
    <w:rsid w:val="00FC33FC"/>
    <w:rsid w:val="00FC3FC5"/>
    <w:rsid w:val="00FC56D7"/>
    <w:rsid w:val="00FC6906"/>
    <w:rsid w:val="00FC7E46"/>
    <w:rsid w:val="00FD26C0"/>
    <w:rsid w:val="00FD423B"/>
    <w:rsid w:val="00FD4F6D"/>
    <w:rsid w:val="00FD77F5"/>
    <w:rsid w:val="00FE1C4D"/>
    <w:rsid w:val="00FE53BA"/>
    <w:rsid w:val="00FE6E36"/>
    <w:rsid w:val="00FE77C3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DA073"/>
  <w15:chartTrackingRefBased/>
  <w15:docId w15:val="{3612C9FE-958C-42F3-8DA1-E4A1CA7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842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347F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0AD5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D0F1A"/>
    <w:pPr>
      <w:spacing w:after="100"/>
      <w:ind w:left="400"/>
    </w:pPr>
  </w:style>
  <w:style w:type="character" w:styleId="Strong">
    <w:name w:val="Strong"/>
    <w:basedOn w:val="DefaultParagraphFont"/>
    <w:uiPriority w:val="22"/>
    <w:qFormat/>
    <w:rsid w:val="00983E2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olan210/VIVA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rtoisegit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lan\Documents\Custom%20Office%20Templates\VIVA%20Desig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64AEE-319C-4F3D-AEF8-EA16F2FB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VIVA Design Document.dotx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6</cp:revision>
  <cp:lastPrinted>2021-10-20T22:22:00Z</cp:lastPrinted>
  <dcterms:created xsi:type="dcterms:W3CDTF">2021-02-27T17:51:00Z</dcterms:created>
  <dcterms:modified xsi:type="dcterms:W3CDTF">2021-10-20T22:22:00Z</dcterms:modified>
</cp:coreProperties>
</file>